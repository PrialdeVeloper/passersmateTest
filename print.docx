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7470C" w14:textId="77777777" w:rsidR="00E830D8" w:rsidRDefault="001150C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01FC69F" wp14:editId="10C53420">
                <wp:simplePos x="0" y="0"/>
                <wp:positionH relativeFrom="column">
                  <wp:posOffset>563880</wp:posOffset>
                </wp:positionH>
                <wp:positionV relativeFrom="paragraph">
                  <wp:posOffset>-352425</wp:posOffset>
                </wp:positionV>
                <wp:extent cx="4343400" cy="4476750"/>
                <wp:effectExtent l="0" t="0" r="0" b="0"/>
                <wp:wrapNone/>
                <wp:docPr id="18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44767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3AEB8E0" w14:textId="5EECC8C5" w:rsidR="00182EFE" w:rsidRDefault="00944324" w:rsidP="00182E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PASSERSMATE: An Online Job Marketplace for Technical and Vocational Skills</w:t>
                            </w:r>
                          </w:p>
                          <w:p w14:paraId="20F74564" w14:textId="77777777" w:rsidR="00182EFE" w:rsidRDefault="00182EFE" w:rsidP="00182E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B9AECE2" w14:textId="1224359F" w:rsidR="00182EFE" w:rsidRDefault="00BA4C45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October</w:t>
                            </w:r>
                            <w:r w:rsidR="00182EFE">
                              <w:rPr>
                                <w:sz w:val="28"/>
                              </w:rPr>
                              <w:t xml:space="preserve"> 2018</w:t>
                            </w:r>
                          </w:p>
                          <w:p w14:paraId="69A40743" w14:textId="77777777" w:rsidR="007803DD" w:rsidRDefault="007803DD" w:rsidP="007803DD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68916EFB" w14:textId="77777777" w:rsidR="007803DD" w:rsidRPr="007803DD" w:rsidRDefault="007803DD" w:rsidP="007803DD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8CD7F6D" w14:textId="45953145" w:rsidR="007803DD" w:rsidRPr="007803DD" w:rsidRDefault="007803DD" w:rsidP="007803DD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03D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Joaquin S. Patiño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        </w:t>
                            </w:r>
                            <w:r w:rsidRPr="007803D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Joaquin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803D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S. Patiño</w:t>
                            </w:r>
                          </w:p>
                          <w:p w14:paraId="452BACBD" w14:textId="75C3951A" w:rsidR="007803DD" w:rsidRDefault="007803DD" w:rsidP="007803D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803DD">
                              <w:rPr>
                                <w:sz w:val="24"/>
                                <w:szCs w:val="24"/>
                              </w:rPr>
                              <w:t xml:space="preserve">         Adviser</w:t>
                            </w:r>
                            <w:r w:rsidRPr="007803D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803D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803DD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Censor</w:t>
                            </w:r>
                          </w:p>
                          <w:p w14:paraId="6B3BFC4E" w14:textId="774B31E5" w:rsidR="007803DD" w:rsidRDefault="007803DD" w:rsidP="007803D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C61E3F" w14:textId="77777777" w:rsidR="007803DD" w:rsidRPr="007803DD" w:rsidRDefault="007803DD" w:rsidP="007803D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443CF9" w14:textId="77777777" w:rsidR="00182EFE" w:rsidRDefault="001150CB" w:rsidP="00182E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Researcher (s)</w:t>
                            </w:r>
                            <w:r w:rsidR="00182EFE"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70E404AE" w14:textId="77777777" w:rsidR="00182EFE" w:rsidRDefault="00182EFE" w:rsidP="00182E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7B81E13" w14:textId="40F05185" w:rsidR="00944324" w:rsidRDefault="00944324" w:rsidP="00182E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Marvee Yofa D. Franco</w:t>
                            </w:r>
                          </w:p>
                          <w:p w14:paraId="392A75B4" w14:textId="7F555A48" w:rsidR="00E830D8" w:rsidRDefault="00944324" w:rsidP="00182E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Syrel Prialde</w:t>
                            </w:r>
                          </w:p>
                          <w:p w14:paraId="2CF251D5" w14:textId="1878D327" w:rsidR="00E830D8" w:rsidRDefault="00944324" w:rsidP="00182E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Joel Lemuel Abuga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FC69F" id="Oval 55" o:spid="_x0000_s1026" style="position:absolute;margin-left:44.4pt;margin-top:-27.75pt;width:342pt;height:35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" o:allowincell="f" fillcolor="#00b050" stroked="f">
                <v:textbox>
                  <w:txbxContent>
                    <w:p w14:paraId="43AEB8E0" w14:textId="5EECC8C5" w:rsidR="00182EFE" w:rsidRDefault="00944324" w:rsidP="00182E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PASSERSMATE: An Online Job Marketplace for Technical and Vocational Skills</w:t>
                      </w:r>
                    </w:p>
                    <w:p w14:paraId="20F74564" w14:textId="77777777" w:rsidR="00182EFE" w:rsidRDefault="00182EFE" w:rsidP="00182EF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B9AECE2" w14:textId="1224359F" w:rsidR="00182EFE" w:rsidRDefault="00BA4C45" w:rsidP="009443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October</w:t>
                      </w:r>
                      <w:r w:rsidR="00182EFE">
                        <w:rPr>
                          <w:sz w:val="28"/>
                        </w:rPr>
                        <w:t xml:space="preserve"> 2018</w:t>
                      </w:r>
                    </w:p>
                    <w:p w14:paraId="69A40743" w14:textId="77777777" w:rsidR="007803DD" w:rsidRDefault="007803DD" w:rsidP="007803DD">
                      <w:pPr>
                        <w:rPr>
                          <w:b/>
                          <w:u w:val="single"/>
                        </w:rPr>
                      </w:pPr>
                    </w:p>
                    <w:p w14:paraId="68916EFB" w14:textId="77777777" w:rsidR="007803DD" w:rsidRPr="007803DD" w:rsidRDefault="007803DD" w:rsidP="007803DD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58CD7F6D" w14:textId="45953145" w:rsidR="007803DD" w:rsidRPr="007803DD" w:rsidRDefault="007803DD" w:rsidP="007803DD">
                      <w:pPr>
                        <w:jc w:val="both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803DD">
                        <w:rPr>
                          <w:b/>
                          <w:sz w:val="24"/>
                          <w:szCs w:val="24"/>
                          <w:u w:val="single"/>
                        </w:rPr>
                        <w:t>Joaquin S. Patiño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ab/>
                        <w:t xml:space="preserve">          </w:t>
                      </w:r>
                      <w:r w:rsidRPr="007803DD">
                        <w:rPr>
                          <w:b/>
                          <w:sz w:val="24"/>
                          <w:szCs w:val="24"/>
                          <w:u w:val="single"/>
                        </w:rPr>
                        <w:t>Joaquin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803DD">
                        <w:rPr>
                          <w:b/>
                          <w:sz w:val="24"/>
                          <w:szCs w:val="24"/>
                          <w:u w:val="single"/>
                        </w:rPr>
                        <w:t>S. Patiño</w:t>
                      </w:r>
                    </w:p>
                    <w:p w14:paraId="452BACBD" w14:textId="75C3951A" w:rsidR="007803DD" w:rsidRDefault="007803DD" w:rsidP="007803D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803DD">
                        <w:rPr>
                          <w:sz w:val="24"/>
                          <w:szCs w:val="24"/>
                        </w:rPr>
                        <w:t xml:space="preserve">         Adviser</w:t>
                      </w:r>
                      <w:r w:rsidRPr="007803DD">
                        <w:rPr>
                          <w:sz w:val="24"/>
                          <w:szCs w:val="24"/>
                        </w:rPr>
                        <w:tab/>
                      </w:r>
                      <w:r w:rsidRPr="007803DD">
                        <w:rPr>
                          <w:sz w:val="24"/>
                          <w:szCs w:val="24"/>
                        </w:rPr>
                        <w:tab/>
                      </w:r>
                      <w:r w:rsidRPr="007803DD">
                        <w:rPr>
                          <w:sz w:val="24"/>
                          <w:szCs w:val="24"/>
                        </w:rPr>
                        <w:tab/>
                        <w:t xml:space="preserve">      Censor</w:t>
                      </w:r>
                    </w:p>
                    <w:p w14:paraId="6B3BFC4E" w14:textId="774B31E5" w:rsidR="007803DD" w:rsidRDefault="007803DD" w:rsidP="007803D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AC61E3F" w14:textId="77777777" w:rsidR="007803DD" w:rsidRPr="007803DD" w:rsidRDefault="007803DD" w:rsidP="007803D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C443CF9" w14:textId="77777777" w:rsidR="00182EFE" w:rsidRDefault="001150CB" w:rsidP="00182E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Researcher (s)</w:t>
                      </w:r>
                      <w:r w:rsidR="00182EFE">
                        <w:rPr>
                          <w:sz w:val="28"/>
                        </w:rPr>
                        <w:t>:</w:t>
                      </w:r>
                    </w:p>
                    <w:p w14:paraId="70E404AE" w14:textId="77777777" w:rsidR="00182EFE" w:rsidRDefault="00182EFE" w:rsidP="00182EF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7B81E13" w14:textId="40F05185" w:rsidR="00944324" w:rsidRDefault="00944324" w:rsidP="00182E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Marvee Yofa D. Franco</w:t>
                      </w:r>
                    </w:p>
                    <w:p w14:paraId="392A75B4" w14:textId="7F555A48" w:rsidR="00E830D8" w:rsidRDefault="00944324" w:rsidP="00182E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Syrel Prialde</w:t>
                      </w:r>
                    </w:p>
                    <w:p w14:paraId="2CF251D5" w14:textId="1878D327" w:rsidR="00E830D8" w:rsidRDefault="00944324" w:rsidP="00182E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Joel Lemuel Abuga</w:t>
                      </w:r>
                    </w:p>
                  </w:txbxContent>
                </v:textbox>
              </v:oval>
            </w:pict>
          </mc:Fallback>
        </mc:AlternateContent>
      </w:r>
      <w:r w:rsidR="00182EFE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0" allowOverlap="1" wp14:anchorId="3DBE9D3A" wp14:editId="54A2891E">
                <wp:simplePos x="0" y="0"/>
                <wp:positionH relativeFrom="column">
                  <wp:posOffset>-1139190</wp:posOffset>
                </wp:positionH>
                <wp:positionV relativeFrom="page">
                  <wp:posOffset>0</wp:posOffset>
                </wp:positionV>
                <wp:extent cx="7770495" cy="10058400"/>
                <wp:effectExtent l="0" t="0" r="0" b="0"/>
                <wp:wrapNone/>
                <wp:docPr id="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0495" cy="10058400"/>
                          <a:chOff x="3" y="0"/>
                          <a:chExt cx="12237" cy="15840"/>
                        </a:xfrm>
                      </wpg:grpSpPr>
                      <wpg:grpSp>
                        <wpg:cNvPr id="2" name="Group 60"/>
                        <wpg:cNvGrpSpPr>
                          <a:grpSpLocks/>
                        </wpg:cNvGrpSpPr>
                        <wpg:grpSpPr bwMode="auto">
                          <a:xfrm>
                            <a:off x="3" y="0"/>
                            <a:ext cx="12237" cy="15840"/>
                            <a:chOff x="3" y="0"/>
                            <a:chExt cx="12237" cy="1584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0" descr="\\File_fax\shared\NEATO\Nick\TIFFs\Click Here Instuctions.tif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" y="0"/>
                              <a:ext cx="1155" cy="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5" y="0"/>
                              <a:ext cx="3765" cy="54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8001B2" w14:textId="77777777" w:rsidR="00B80932" w:rsidRDefault="00AD0D4E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000000"/>
                                    <w:sz w:val="32"/>
                                  </w:rPr>
                                  <w:t>NEATO CD 2up Label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5" y="15180"/>
                              <a:ext cx="3765" cy="6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3E40F" w14:textId="77777777" w:rsidR="00B80932" w:rsidRDefault="00AD0D4E">
                                <w:pPr>
                                  <w:pStyle w:val="Heading1"/>
                                </w:pPr>
                                <w:r>
                                  <w:t>Template Name: USCD2lbl</w:t>
                                </w:r>
                              </w:p>
                              <w:p w14:paraId="1DE0E69F" w14:textId="77777777" w:rsidR="00B80932" w:rsidRDefault="00AD0D4E">
                                <w:pPr>
                                  <w:rPr>
                                    <w:rFonts w:ascii="Arial" w:hAnsi="Arial"/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000000"/>
                                  </w:rPr>
                                  <w:t>Template Size: 8.5” x 11”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1050" y="5638"/>
                            <a:ext cx="1419" cy="4545"/>
                          </a:xfrm>
                          <a:prstGeom prst="roundRect">
                            <a:avLst>
                              <a:gd name="adj" fmla="val 210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2685" y="883"/>
                            <a:ext cx="6840" cy="68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760" y="958"/>
                            <a:ext cx="6690" cy="66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5745" y="3940"/>
                            <a:ext cx="737" cy="737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685" y="8113"/>
                            <a:ext cx="6840" cy="68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760" y="8188"/>
                            <a:ext cx="6690" cy="66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960" y="5563"/>
                            <a:ext cx="1605" cy="4695"/>
                          </a:xfrm>
                          <a:prstGeom prst="roundRect">
                            <a:avLst>
                              <a:gd name="adj" fmla="val 2324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9630" y="5563"/>
                            <a:ext cx="1605" cy="4695"/>
                          </a:xfrm>
                          <a:prstGeom prst="roundRect">
                            <a:avLst>
                              <a:gd name="adj" fmla="val 2324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9720" y="5638"/>
                            <a:ext cx="1419" cy="4545"/>
                          </a:xfrm>
                          <a:prstGeom prst="roundRect">
                            <a:avLst>
                              <a:gd name="adj" fmla="val 210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5675" y="3873"/>
                            <a:ext cx="850" cy="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5745" y="11200"/>
                            <a:ext cx="737" cy="737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5675" y="11133"/>
                            <a:ext cx="850" cy="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E9D3A" id="Group 64" o:spid="_x0000_s1027" style="position:absolute;margin-left:-89.7pt;margin-top:0;width:611.85pt;height:11in;z-index:251659776;mso-position-vertical-relative:page" coordorigin="3" coordsize="12237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" o:allowincell="f">
                <v:group id="Group 60" o:spid="_x0000_s1028" style="position:absolute;left:3;width:12237;height:15840" coordorigin="3" coordsize="12237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0" o:spid="_x0000_s1029" type="#_x0000_t75" style="position:absolute;left:3;width:1155;height: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">
                    <v:imagedata r:id="rId7" o:title="Click Here Instuctions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30" type="#_x0000_t202" style="position:absolute;left:8475;width:3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" fillcolor="silver" stroked="f">
                    <v:textbox>
                      <w:txbxContent>
                        <w:p w14:paraId="3E8001B2" w14:textId="77777777" w:rsidR="00B80932" w:rsidRDefault="00AD0D4E">
                          <w:pPr>
                            <w:jc w:val="center"/>
                            <w:rPr>
                              <w:rFonts w:ascii="Arial" w:hAnsi="Arial"/>
                              <w:b/>
                              <w:color w:val="000000"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32"/>
                            </w:rPr>
                            <w:t>NEATO CD 2up Label</w:t>
                          </w:r>
                        </w:p>
                      </w:txbxContent>
                    </v:textbox>
                  </v:shape>
                  <v:shape id="Text Box 32" o:spid="_x0000_s1031" type="#_x0000_t202" style="position:absolute;left:8475;top:15180;width:376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" fillcolor="silver" stroked="f">
                    <v:textbox>
                      <w:txbxContent>
                        <w:p w14:paraId="2AD3E40F" w14:textId="77777777" w:rsidR="00B80932" w:rsidRDefault="00AD0D4E">
                          <w:pPr>
                            <w:pStyle w:val="Heading1"/>
                          </w:pPr>
                          <w:r>
                            <w:t>Template Name: USCD2lbl</w:t>
                          </w:r>
                        </w:p>
                        <w:p w14:paraId="1DE0E69F" w14:textId="77777777" w:rsidR="00B80932" w:rsidRDefault="00AD0D4E">
                          <w:pPr>
                            <w:rPr>
                              <w:rFonts w:ascii="Arial" w:hAnsi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</w:rPr>
                            <w:t>Template Size: 8.5” x 11”</w:t>
                          </w:r>
                        </w:p>
                      </w:txbxContent>
                    </v:textbox>
                  </v:shape>
                </v:group>
                <v:roundrect id="AutoShape 48" o:spid="_x0000_s1032" style="position:absolute;left:1050;top:5638;width:1419;height:4545;visibility:visible;mso-wrap-style:square;v-text-anchor:top" arcsize="1380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" filled="f"/>
                <v:oval id="Oval 37" o:spid="_x0000_s1033" style="position:absolute;left:2685;top:883;width:6840;height: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" filled="f"/>
                <v:oval id="Oval 38" o:spid="_x0000_s1034" style="position:absolute;left:2760;top:958;width:6690;height:6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" filled="f"/>
                <v:oval id="Oval 39" o:spid="_x0000_s1035" style="position:absolute;left:5745;top:3940;width:737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" fillcolor="silver" stroked="f"/>
                <v:oval id="Oval 43" o:spid="_x0000_s1036" style="position:absolute;left:2685;top:8113;width:6840;height: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" filled="f"/>
                <v:oval id="Oval 44" o:spid="_x0000_s1037" style="position:absolute;left:2760;top:8188;width:6690;height:6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" filled="f"/>
                <v:roundrect id="AutoShape 47" o:spid="_x0000_s1038" style="position:absolute;left:960;top:5563;width:1605;height:4695;visibility:visible;mso-wrap-style:square;v-text-anchor:top" arcsize="152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" filled="f"/>
                <v:roundrect id="AutoShape 51" o:spid="_x0000_s1039" style="position:absolute;left:9630;top:5563;width:1605;height:4695;visibility:visible;mso-wrap-style:square;v-text-anchor:top" arcsize="152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" filled="f"/>
                <v:roundrect id="AutoShape 52" o:spid="_x0000_s1040" style="position:absolute;left:9720;top:5638;width:1419;height:4545;visibility:visible;mso-wrap-style:square;v-text-anchor:top" arcsize="1380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" filled="f"/>
                <v:oval id="Oval 61" o:spid="_x0000_s1041" style="position:absolute;left:5675;top:3873;width:85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" filled="f" fillcolor="silver"/>
                <v:oval id="Oval 62" o:spid="_x0000_s1042" style="position:absolute;left:5745;top:11200;width:737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" fillcolor="silver" stroked="f"/>
                <v:oval id="Oval 63" o:spid="_x0000_s1043" style="position:absolute;left:5675;top:11133;width:85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" filled="f" fillcolor="silver"/>
                <w10:wrap anchory="page"/>
              </v:group>
            </w:pict>
          </mc:Fallback>
        </mc:AlternateContent>
      </w:r>
    </w:p>
    <w:p w14:paraId="079D49F1" w14:textId="77777777" w:rsidR="00E830D8" w:rsidRPr="00E830D8" w:rsidRDefault="00E830D8" w:rsidP="00E830D8"/>
    <w:p w14:paraId="382A46F7" w14:textId="77777777" w:rsidR="00E830D8" w:rsidRPr="00E830D8" w:rsidRDefault="00E830D8" w:rsidP="00E830D8"/>
    <w:p w14:paraId="48F15636" w14:textId="77777777" w:rsidR="00E830D8" w:rsidRPr="00E830D8" w:rsidRDefault="00E830D8" w:rsidP="00E830D8"/>
    <w:p w14:paraId="6D851F58" w14:textId="77777777" w:rsidR="00E830D8" w:rsidRPr="00E830D8" w:rsidRDefault="00E830D8" w:rsidP="00E830D8"/>
    <w:p w14:paraId="271068FC" w14:textId="77777777" w:rsidR="00E830D8" w:rsidRPr="00E830D8" w:rsidRDefault="00E830D8" w:rsidP="00E830D8"/>
    <w:p w14:paraId="3B984252" w14:textId="77777777" w:rsidR="00E830D8" w:rsidRPr="00E830D8" w:rsidRDefault="00E830D8" w:rsidP="00E830D8"/>
    <w:p w14:paraId="5B351529" w14:textId="77777777" w:rsidR="00E830D8" w:rsidRPr="00E830D8" w:rsidRDefault="00E830D8" w:rsidP="00E830D8"/>
    <w:p w14:paraId="1E79A9C7" w14:textId="77777777" w:rsidR="00E830D8" w:rsidRPr="00E830D8" w:rsidRDefault="00E830D8" w:rsidP="00E830D8"/>
    <w:p w14:paraId="3C72EFA4" w14:textId="77777777" w:rsidR="00E830D8" w:rsidRPr="00E830D8" w:rsidRDefault="00E830D8" w:rsidP="00E830D8"/>
    <w:p w14:paraId="206030D6" w14:textId="77777777" w:rsidR="00E830D8" w:rsidRPr="00E830D8" w:rsidRDefault="00E830D8" w:rsidP="00E830D8"/>
    <w:p w14:paraId="253E3572" w14:textId="77777777" w:rsidR="00E830D8" w:rsidRPr="00E830D8" w:rsidRDefault="00E830D8" w:rsidP="00E830D8"/>
    <w:p w14:paraId="5E9516A0" w14:textId="77777777" w:rsidR="00E830D8" w:rsidRPr="00E830D8" w:rsidRDefault="00E830D8" w:rsidP="00E830D8"/>
    <w:p w14:paraId="1891EB84" w14:textId="77777777" w:rsidR="00E830D8" w:rsidRPr="00E830D8" w:rsidRDefault="00E830D8" w:rsidP="00E830D8"/>
    <w:p w14:paraId="3104F64E" w14:textId="77777777" w:rsidR="00E830D8" w:rsidRPr="00E830D8" w:rsidRDefault="00E830D8" w:rsidP="00E830D8"/>
    <w:p w14:paraId="2669CF87" w14:textId="77777777" w:rsidR="00E830D8" w:rsidRPr="00E830D8" w:rsidRDefault="00E830D8" w:rsidP="00E830D8"/>
    <w:p w14:paraId="444B2291" w14:textId="77777777" w:rsidR="00E830D8" w:rsidRPr="00E830D8" w:rsidRDefault="00E830D8" w:rsidP="00E830D8"/>
    <w:p w14:paraId="1179FB2E" w14:textId="77777777" w:rsidR="00E830D8" w:rsidRPr="00E830D8" w:rsidRDefault="00E830D8" w:rsidP="00E830D8"/>
    <w:p w14:paraId="0FA5D9C6" w14:textId="77777777" w:rsidR="00E830D8" w:rsidRPr="00E830D8" w:rsidRDefault="00E830D8" w:rsidP="00E830D8"/>
    <w:p w14:paraId="68A02E09" w14:textId="77777777" w:rsidR="00E830D8" w:rsidRPr="00E830D8" w:rsidRDefault="00E830D8" w:rsidP="00E830D8"/>
    <w:p w14:paraId="6412F672" w14:textId="77777777" w:rsidR="00E830D8" w:rsidRPr="00E830D8" w:rsidRDefault="00E830D8" w:rsidP="00E830D8"/>
    <w:p w14:paraId="468551D3" w14:textId="77777777" w:rsidR="00E830D8" w:rsidRPr="00E830D8" w:rsidRDefault="00E830D8" w:rsidP="00E830D8"/>
    <w:p w14:paraId="03A0E066" w14:textId="77777777" w:rsidR="00E830D8" w:rsidRPr="00E830D8" w:rsidRDefault="00E830D8" w:rsidP="00E830D8"/>
    <w:p w14:paraId="4DCD6D3D" w14:textId="77777777" w:rsidR="00E830D8" w:rsidRPr="00E830D8" w:rsidRDefault="00E830D8" w:rsidP="00E830D8"/>
    <w:p w14:paraId="5CE4A23D" w14:textId="77777777" w:rsidR="00E830D8" w:rsidRPr="00E830D8" w:rsidRDefault="00E830D8" w:rsidP="00E830D8"/>
    <w:p w14:paraId="4A30D946" w14:textId="77777777" w:rsidR="00E830D8" w:rsidRPr="00E830D8" w:rsidRDefault="00E830D8" w:rsidP="00E830D8"/>
    <w:p w14:paraId="4F0C2779" w14:textId="77777777" w:rsidR="00E830D8" w:rsidRPr="00E830D8" w:rsidRDefault="00E830D8" w:rsidP="00E830D8"/>
    <w:p w14:paraId="20532D04" w14:textId="77777777" w:rsidR="00E830D8" w:rsidRPr="00E830D8" w:rsidRDefault="00E830D8" w:rsidP="00E830D8"/>
    <w:p w14:paraId="31F2C70C" w14:textId="7C2F4407" w:rsidR="00E830D8" w:rsidRPr="00E830D8" w:rsidRDefault="00944324" w:rsidP="00E830D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F9E61E9" wp14:editId="75559FCC">
                <wp:simplePos x="0" y="0"/>
                <wp:positionH relativeFrom="column">
                  <wp:posOffset>563880</wp:posOffset>
                </wp:positionH>
                <wp:positionV relativeFrom="paragraph">
                  <wp:posOffset>83185</wp:posOffset>
                </wp:positionV>
                <wp:extent cx="4343400" cy="4476750"/>
                <wp:effectExtent l="0" t="0" r="0" b="0"/>
                <wp:wrapNone/>
                <wp:docPr id="19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44767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73C946C" w14:textId="77777777" w:rsidR="00944324" w:rsidRDefault="00944324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PASSERSMATE: An Online Job Marketplace for Technical and Vocational Skills</w:t>
                            </w:r>
                          </w:p>
                          <w:p w14:paraId="4A16CCB3" w14:textId="77777777" w:rsidR="00944324" w:rsidRDefault="00944324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FEF8657" w14:textId="6839C139" w:rsidR="00944324" w:rsidRDefault="00BA4C45" w:rsidP="007803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October</w:t>
                            </w:r>
                            <w:r w:rsidR="00944324">
                              <w:rPr>
                                <w:sz w:val="28"/>
                              </w:rPr>
                              <w:t xml:space="preserve"> 2018</w:t>
                            </w:r>
                          </w:p>
                          <w:p w14:paraId="730183F4" w14:textId="77777777" w:rsidR="00944324" w:rsidRDefault="00944324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D4B5B9C" w14:textId="77777777" w:rsidR="007803DD" w:rsidRPr="007803DD" w:rsidRDefault="007803DD" w:rsidP="007803DD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803D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Joaquin S. Patiño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        </w:t>
                            </w:r>
                            <w:r w:rsidRPr="007803D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Joaquin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803D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S. Patiño</w:t>
                            </w:r>
                          </w:p>
                          <w:p w14:paraId="1F062878" w14:textId="77777777" w:rsidR="007803DD" w:rsidRDefault="007803DD" w:rsidP="007803D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803DD">
                              <w:rPr>
                                <w:sz w:val="24"/>
                                <w:szCs w:val="24"/>
                              </w:rPr>
                              <w:t xml:space="preserve">         Adviser</w:t>
                            </w:r>
                            <w:r w:rsidRPr="007803D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803D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803DD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Censor</w:t>
                            </w:r>
                          </w:p>
                          <w:p w14:paraId="7EFC7535" w14:textId="77777777" w:rsidR="00944324" w:rsidRDefault="00944324" w:rsidP="00944324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73DD9BD" w14:textId="77777777" w:rsidR="007803DD" w:rsidRDefault="007803DD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6297E12" w14:textId="4AD705EB" w:rsidR="00944324" w:rsidRDefault="00944324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Researcher (s):</w:t>
                            </w:r>
                          </w:p>
                          <w:p w14:paraId="70D65047" w14:textId="77777777" w:rsidR="00944324" w:rsidRDefault="00944324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8D2A887" w14:textId="77777777" w:rsidR="00944324" w:rsidRDefault="00944324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Marvee Yofa D. Franco</w:t>
                            </w:r>
                          </w:p>
                          <w:p w14:paraId="7498433E" w14:textId="77777777" w:rsidR="00944324" w:rsidRDefault="00944324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Syrel Prialde</w:t>
                            </w:r>
                          </w:p>
                          <w:p w14:paraId="10589990" w14:textId="77777777" w:rsidR="00944324" w:rsidRDefault="00944324" w:rsidP="0094432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Joel Lemuel Abuga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9E61E9" id="_x0000_s1044" style="position:absolute;margin-left:44.4pt;margin-top:6.55pt;width:342pt;height:352.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" o:allowincell="f" fillcolor="#00b050" stroked="f">
                <v:textbox>
                  <w:txbxContent>
                    <w:p w14:paraId="573C946C" w14:textId="77777777" w:rsidR="00944324" w:rsidRDefault="00944324" w:rsidP="009443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PASSERSMATE: An Online Job Marketplace for Technical and Vocational Skills</w:t>
                      </w:r>
                    </w:p>
                    <w:p w14:paraId="4A16CCB3" w14:textId="77777777" w:rsidR="00944324" w:rsidRDefault="00944324" w:rsidP="00944324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0FEF8657" w14:textId="6839C139" w:rsidR="00944324" w:rsidRDefault="00BA4C45" w:rsidP="007803D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October</w:t>
                      </w:r>
                      <w:r w:rsidR="00944324">
                        <w:rPr>
                          <w:sz w:val="28"/>
                        </w:rPr>
                        <w:t xml:space="preserve"> 2018</w:t>
                      </w:r>
                    </w:p>
                    <w:p w14:paraId="730183F4" w14:textId="77777777" w:rsidR="00944324" w:rsidRDefault="00944324" w:rsidP="00944324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0D4B5B9C" w14:textId="77777777" w:rsidR="007803DD" w:rsidRPr="007803DD" w:rsidRDefault="007803DD" w:rsidP="007803DD">
                      <w:pPr>
                        <w:jc w:val="both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803DD">
                        <w:rPr>
                          <w:b/>
                          <w:sz w:val="24"/>
                          <w:szCs w:val="24"/>
                          <w:u w:val="single"/>
                        </w:rPr>
                        <w:t>Joaquin S. Patiño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ab/>
                        <w:t xml:space="preserve">          </w:t>
                      </w:r>
                      <w:r w:rsidRPr="007803DD">
                        <w:rPr>
                          <w:b/>
                          <w:sz w:val="24"/>
                          <w:szCs w:val="24"/>
                          <w:u w:val="single"/>
                        </w:rPr>
                        <w:t>Joaquin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803DD">
                        <w:rPr>
                          <w:b/>
                          <w:sz w:val="24"/>
                          <w:szCs w:val="24"/>
                          <w:u w:val="single"/>
                        </w:rPr>
                        <w:t>S. Patiño</w:t>
                      </w:r>
                    </w:p>
                    <w:p w14:paraId="1F062878" w14:textId="77777777" w:rsidR="007803DD" w:rsidRDefault="007803DD" w:rsidP="007803D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803DD">
                        <w:rPr>
                          <w:sz w:val="24"/>
                          <w:szCs w:val="24"/>
                        </w:rPr>
                        <w:t xml:space="preserve">         Adviser</w:t>
                      </w:r>
                      <w:r w:rsidRPr="007803DD">
                        <w:rPr>
                          <w:sz w:val="24"/>
                          <w:szCs w:val="24"/>
                        </w:rPr>
                        <w:tab/>
                      </w:r>
                      <w:r w:rsidRPr="007803DD">
                        <w:rPr>
                          <w:sz w:val="24"/>
                          <w:szCs w:val="24"/>
                        </w:rPr>
                        <w:tab/>
                      </w:r>
                      <w:r w:rsidRPr="007803DD">
                        <w:rPr>
                          <w:sz w:val="24"/>
                          <w:szCs w:val="24"/>
                        </w:rPr>
                        <w:tab/>
                        <w:t xml:space="preserve">      Censor</w:t>
                      </w:r>
                    </w:p>
                    <w:p w14:paraId="7EFC7535" w14:textId="77777777" w:rsidR="00944324" w:rsidRDefault="00944324" w:rsidP="00944324">
                      <w:pPr>
                        <w:rPr>
                          <w:sz w:val="28"/>
                        </w:rPr>
                      </w:pPr>
                    </w:p>
                    <w:p w14:paraId="673DD9BD" w14:textId="77777777" w:rsidR="007803DD" w:rsidRDefault="007803DD" w:rsidP="00944324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6297E12" w14:textId="4AD705EB" w:rsidR="00944324" w:rsidRDefault="00944324" w:rsidP="009443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Researcher (s):</w:t>
                      </w:r>
                    </w:p>
                    <w:p w14:paraId="70D65047" w14:textId="77777777" w:rsidR="00944324" w:rsidRDefault="00944324" w:rsidP="00944324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8D2A887" w14:textId="77777777" w:rsidR="00944324" w:rsidRDefault="00944324" w:rsidP="009443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Marvee Yofa D. Franco</w:t>
                      </w:r>
                    </w:p>
                    <w:p w14:paraId="7498433E" w14:textId="77777777" w:rsidR="00944324" w:rsidRDefault="00944324" w:rsidP="009443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Syrel Prialde</w:t>
                      </w:r>
                    </w:p>
                    <w:p w14:paraId="10589990" w14:textId="77777777" w:rsidR="00944324" w:rsidRDefault="00944324" w:rsidP="0094432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Joel Lemuel Abuga</w:t>
                      </w:r>
                    </w:p>
                  </w:txbxContent>
                </v:textbox>
              </v:oval>
            </w:pict>
          </mc:Fallback>
        </mc:AlternateContent>
      </w:r>
    </w:p>
    <w:p w14:paraId="49CAF3F8" w14:textId="3DCA3244" w:rsidR="00E830D8" w:rsidRPr="00E830D8" w:rsidRDefault="00E830D8" w:rsidP="00E830D8"/>
    <w:p w14:paraId="09FE5E6B" w14:textId="38A0F8FE" w:rsidR="00E830D8" w:rsidRPr="00E830D8" w:rsidRDefault="00E830D8" w:rsidP="00E830D8"/>
    <w:p w14:paraId="7E78E2DE" w14:textId="4AA2FE45" w:rsidR="00E830D8" w:rsidRPr="00E830D8" w:rsidRDefault="00E830D8" w:rsidP="00E830D8"/>
    <w:p w14:paraId="7EA46118" w14:textId="77777777" w:rsidR="00E830D8" w:rsidRPr="00E830D8" w:rsidRDefault="00E830D8" w:rsidP="00E830D8"/>
    <w:p w14:paraId="032DDF11" w14:textId="77777777" w:rsidR="00E830D8" w:rsidRPr="00E830D8" w:rsidRDefault="00E830D8" w:rsidP="00E830D8"/>
    <w:p w14:paraId="11D340B5" w14:textId="71F6B98F" w:rsidR="00E830D8" w:rsidRDefault="00E830D8" w:rsidP="00E830D8"/>
    <w:p w14:paraId="706615B4" w14:textId="77777777" w:rsidR="00E830D8" w:rsidRPr="00E830D8" w:rsidRDefault="00E830D8" w:rsidP="00E830D8"/>
    <w:p w14:paraId="175B82D8" w14:textId="77777777" w:rsidR="00E830D8" w:rsidRDefault="00E830D8" w:rsidP="00E830D8"/>
    <w:p w14:paraId="2CB7540A" w14:textId="67BDECB8" w:rsidR="00182EFE" w:rsidRPr="00E830D8" w:rsidRDefault="00E830D8" w:rsidP="00E830D8">
      <w:pPr>
        <w:tabs>
          <w:tab w:val="left" w:pos="5130"/>
        </w:tabs>
      </w:pPr>
      <w:r>
        <w:tab/>
      </w:r>
      <w:bookmarkStart w:id="0" w:name="_GoBack"/>
      <w:bookmarkEnd w:id="0"/>
    </w:p>
    <w:sectPr w:rsidR="00182EFE" w:rsidRPr="00E830D8">
      <w:pgSz w:w="12240" w:h="15840" w:code="1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E06B8" w14:textId="77777777" w:rsidR="00737030" w:rsidRDefault="00737030" w:rsidP="00182EFE">
      <w:r>
        <w:separator/>
      </w:r>
    </w:p>
  </w:endnote>
  <w:endnote w:type="continuationSeparator" w:id="0">
    <w:p w14:paraId="6082A61D" w14:textId="77777777" w:rsidR="00737030" w:rsidRDefault="00737030" w:rsidP="0018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274AF" w14:textId="77777777" w:rsidR="00737030" w:rsidRDefault="00737030" w:rsidP="00182EFE">
      <w:r>
        <w:separator/>
      </w:r>
    </w:p>
  </w:footnote>
  <w:footnote w:type="continuationSeparator" w:id="0">
    <w:p w14:paraId="6291BFBB" w14:textId="77777777" w:rsidR="00737030" w:rsidRDefault="00737030" w:rsidP="00182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FE"/>
    <w:rsid w:val="001150CB"/>
    <w:rsid w:val="00182EFE"/>
    <w:rsid w:val="005163A5"/>
    <w:rsid w:val="00657683"/>
    <w:rsid w:val="00737030"/>
    <w:rsid w:val="007803DD"/>
    <w:rsid w:val="00835CE7"/>
    <w:rsid w:val="00944324"/>
    <w:rsid w:val="00AD0D4E"/>
    <w:rsid w:val="00B80932"/>
    <w:rsid w:val="00BA4C45"/>
    <w:rsid w:val="00BE06DB"/>
    <w:rsid w:val="00E830D8"/>
    <w:rsid w:val="00FB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3EE45"/>
  <w15:chartTrackingRefBased/>
  <w15:docId w15:val="{9FE73508-C6FA-4E69-B8BB-3F8E2038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E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EFE"/>
  </w:style>
  <w:style w:type="paragraph" w:styleId="Footer">
    <w:name w:val="footer"/>
    <w:basedOn w:val="Normal"/>
    <w:link w:val="FooterChar"/>
    <w:uiPriority w:val="99"/>
    <w:unhideWhenUsed/>
    <w:rsid w:val="00182E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domenic\Downloads\US_CD-DVD_Full_Coverage_Labe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US_CD-DVD_Full_Coverage_Labels.DOT</Template>
  <TotalTime>72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NEATO LLC.</Company>
  <LinksUpToDate>false</LinksUpToDate>
  <CharactersWithSpaces>41</CharactersWithSpaces>
  <SharedDoc>false</SharedDoc>
  <HLinks>
    <vt:vector size="6" baseType="variant">
      <vt:variant>
        <vt:i4>7602217</vt:i4>
      </vt:variant>
      <vt:variant>
        <vt:i4>-1</vt:i4>
      </vt:variant>
      <vt:variant>
        <vt:i4>1054</vt:i4>
      </vt:variant>
      <vt:variant>
        <vt:i4>1</vt:i4>
      </vt:variant>
      <vt:variant>
        <vt:lpwstr>\\File_fax\shared\NEATO\Nick\TIFFs\Click Here Instuctions.tif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MarveeLoper</cp:lastModifiedBy>
  <cp:revision>8</cp:revision>
  <cp:lastPrinted>1999-10-07T20:20:00Z</cp:lastPrinted>
  <dcterms:created xsi:type="dcterms:W3CDTF">2018-03-11T04:34:00Z</dcterms:created>
  <dcterms:modified xsi:type="dcterms:W3CDTF">2018-05-20T15:26:00Z</dcterms:modified>
</cp:coreProperties>
</file>